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2DAD" w14:textId="61F67EDB" w:rsidR="003D0B8F" w:rsidRDefault="00D16F32" w:rsidP="000319B8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39B8684" wp14:editId="4BBA388B">
                <wp:simplePos x="0" y="0"/>
                <wp:positionH relativeFrom="page">
                  <wp:posOffset>381000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BC6930A" id="Rectángulo 1" o:spid="_x0000_s1026" alt="&quot;&quot;" style="position:absolute;margin-left:30pt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4538B2FD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331845C0" w14:textId="29153452" w:rsidR="003D0B8F" w:rsidRPr="00D67CDD" w:rsidRDefault="00F203A1" w:rsidP="00895B2D">
            <w:pPr>
              <w:pStyle w:val="Ttulo"/>
              <w:rPr>
                <w:color w:val="222A35" w:themeColor="text2" w:themeShade="80"/>
              </w:rPr>
            </w:pPr>
            <w:r w:rsidRPr="00D67CDD">
              <w:rPr>
                <w:color w:val="222A35" w:themeColor="text2" w:themeShade="80"/>
              </w:rPr>
              <w:t>por el curso de mecanografia</w:t>
            </w:r>
          </w:p>
        </w:tc>
      </w:tr>
      <w:tr w:rsidR="003D0B8F" w:rsidRPr="00895B2D" w14:paraId="062CEAF0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2B375E64" w14:textId="77777777" w:rsidR="003D0B8F" w:rsidRPr="00895B2D" w:rsidRDefault="00DE16D7" w:rsidP="00895B2D">
            <w:pPr>
              <w:pStyle w:val="Subttulo"/>
            </w:pPr>
            <w:sdt>
              <w:sdtPr>
                <w:id w:val="-1187287680"/>
                <w:placeholder>
                  <w:docPart w:val="1B81E1366A8547E488C9240DE36BBF6C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3D0B8F" w:rsidRPr="00895B2D" w14:paraId="4D2426C8" w14:textId="77777777" w:rsidTr="00F203A1">
        <w:trPr>
          <w:trHeight w:val="1800"/>
        </w:trPr>
        <w:tc>
          <w:tcPr>
            <w:tcW w:w="13680" w:type="dxa"/>
            <w:gridSpan w:val="5"/>
            <w:shd w:val="clear" w:color="auto" w:fill="auto"/>
            <w:vAlign w:val="center"/>
          </w:tcPr>
          <w:p w14:paraId="043DAD0B" w14:textId="2951C5DC" w:rsidR="003D0B8F" w:rsidRPr="00895B2D" w:rsidRDefault="00F203A1" w:rsidP="00895B2D">
            <w:pPr>
              <w:pStyle w:val="Ttulo1"/>
            </w:pPr>
            <w:r w:rsidRPr="00D67CDD">
              <w:rPr>
                <w:color w:val="A2522B" w:themeColor="accent6" w:themeShade="80"/>
              </w:rPr>
              <w:t>Romero Lomelí Regina</w:t>
            </w:r>
          </w:p>
        </w:tc>
      </w:tr>
      <w:tr w:rsidR="003D0B8F" w:rsidRPr="00895B2D" w14:paraId="72E1FBEE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7EF0B1CD" w14:textId="376EE7F0" w:rsidR="00283F5C" w:rsidRPr="00895B2D" w:rsidRDefault="00F203A1" w:rsidP="00895B2D">
            <w:pPr>
              <w:pStyle w:val="Subttulo"/>
            </w:pPr>
            <w:r>
              <w:t>Por su rendimiento estelar durante el mes de Septiembre</w:t>
            </w:r>
          </w:p>
        </w:tc>
      </w:tr>
      <w:tr w:rsidR="008B138A" w14:paraId="25E0AC57" w14:textId="77777777" w:rsidTr="00CA4DEF">
        <w:trPr>
          <w:trHeight w:val="1652"/>
        </w:trPr>
        <w:tc>
          <w:tcPr>
            <w:tcW w:w="990" w:type="dxa"/>
          </w:tcPr>
          <w:p w14:paraId="628AE068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04CFD4DF" w14:textId="0A5C6FED" w:rsidR="00895B2D" w:rsidRDefault="00D45A06" w:rsidP="006C6D4A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73E8302" wp14:editId="1C7117BB">
                  <wp:simplePos x="0" y="0"/>
                  <wp:positionH relativeFrom="column">
                    <wp:posOffset>1039495</wp:posOffset>
                  </wp:positionH>
                  <wp:positionV relativeFrom="paragraph">
                    <wp:posOffset>0</wp:posOffset>
                  </wp:positionV>
                  <wp:extent cx="1247775" cy="971550"/>
                  <wp:effectExtent l="0" t="0" r="9525" b="0"/>
                  <wp:wrapSquare wrapText="bothSides"/>
                  <wp:docPr id="2" name="Imagen 2" descr="Firmas para tu rd (Angi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s para tu rd (Angi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4" w:type="dxa"/>
          </w:tcPr>
          <w:p w14:paraId="34260F6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328E810" w14:textId="486D9104" w:rsidR="00895B2D" w:rsidRDefault="00D45A06" w:rsidP="006C6D4A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9F0BB27" wp14:editId="3C70E1C3">
                  <wp:simplePos x="0" y="0"/>
                  <wp:positionH relativeFrom="column">
                    <wp:posOffset>1358900</wp:posOffset>
                  </wp:positionH>
                  <wp:positionV relativeFrom="paragraph">
                    <wp:posOffset>0</wp:posOffset>
                  </wp:positionV>
                  <wp:extent cx="1247775" cy="971550"/>
                  <wp:effectExtent l="0" t="0" r="9525" b="0"/>
                  <wp:wrapSquare wrapText="bothSides"/>
                  <wp:docPr id="3" name="Imagen 3" descr="Firmas para tu rd (Angi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s para tu rd (Angi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0" w:type="dxa"/>
            <w:tcBorders>
              <w:left w:val="nil"/>
            </w:tcBorders>
          </w:tcPr>
          <w:p w14:paraId="435B6FE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F65B67B" w14:textId="77777777" w:rsidTr="00156BE4">
        <w:trPr>
          <w:trHeight w:val="1584"/>
        </w:trPr>
        <w:tc>
          <w:tcPr>
            <w:tcW w:w="990" w:type="dxa"/>
          </w:tcPr>
          <w:p w14:paraId="37403AA8" w14:textId="77777777" w:rsidR="00156BE4" w:rsidRPr="00895B2D" w:rsidRDefault="00156BE4" w:rsidP="00156BE4"/>
        </w:tc>
        <w:tc>
          <w:tcPr>
            <w:tcW w:w="5472" w:type="dxa"/>
          </w:tcPr>
          <w:p w14:paraId="36170996" w14:textId="643A5090" w:rsidR="00156BE4" w:rsidRPr="00895B2D" w:rsidRDefault="00F203A1" w:rsidP="00895B2D">
            <w:pPr>
              <w:pStyle w:val="Nombredelmoderador"/>
            </w:pPr>
            <w:r>
              <w:t>REBECA GUTIERREZ ENCARGADA DE IMPARTIR EL CURSO</w:t>
            </w:r>
          </w:p>
        </w:tc>
        <w:tc>
          <w:tcPr>
            <w:tcW w:w="644" w:type="dxa"/>
          </w:tcPr>
          <w:p w14:paraId="2CD78F11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64985544" w14:textId="09622BA1" w:rsidR="00156BE4" w:rsidRPr="00895B2D" w:rsidRDefault="00F203A1" w:rsidP="00895B2D">
            <w:pPr>
              <w:pStyle w:val="Fechaalaizquierda"/>
              <w:framePr w:wrap="around"/>
            </w:pPr>
            <w:r>
              <w:t>FECHA 17 DE SEPTIEMBRE DE 2025</w:t>
            </w:r>
          </w:p>
        </w:tc>
        <w:tc>
          <w:tcPr>
            <w:tcW w:w="990" w:type="dxa"/>
          </w:tcPr>
          <w:p w14:paraId="430C0697" w14:textId="77777777" w:rsidR="00156BE4" w:rsidRPr="00895B2D" w:rsidRDefault="00156BE4" w:rsidP="00895B2D">
            <w:pPr>
              <w:pStyle w:val="Fechaalaizquierda"/>
              <w:framePr w:wrap="around"/>
            </w:pPr>
          </w:p>
        </w:tc>
      </w:tr>
    </w:tbl>
    <w:p w14:paraId="3C166E8A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3465F9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08A9" w14:textId="77777777" w:rsidR="00DE16D7" w:rsidRDefault="00DE16D7" w:rsidP="0010090C">
      <w:r>
        <w:separator/>
      </w:r>
    </w:p>
  </w:endnote>
  <w:endnote w:type="continuationSeparator" w:id="0">
    <w:p w14:paraId="44066D92" w14:textId="77777777" w:rsidR="00DE16D7" w:rsidRDefault="00DE16D7" w:rsidP="0010090C">
      <w:r>
        <w:continuationSeparator/>
      </w:r>
    </w:p>
  </w:endnote>
  <w:endnote w:type="continuationNotice" w:id="1">
    <w:p w14:paraId="1A4E5782" w14:textId="77777777" w:rsidR="00DE16D7" w:rsidRDefault="00DE1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A3299" w14:textId="77777777" w:rsidR="00DE16D7" w:rsidRDefault="00DE16D7" w:rsidP="0010090C">
      <w:r>
        <w:separator/>
      </w:r>
    </w:p>
  </w:footnote>
  <w:footnote w:type="continuationSeparator" w:id="0">
    <w:p w14:paraId="43A16265" w14:textId="77777777" w:rsidR="00DE16D7" w:rsidRDefault="00DE16D7" w:rsidP="0010090C">
      <w:r>
        <w:continuationSeparator/>
      </w:r>
    </w:p>
  </w:footnote>
  <w:footnote w:type="continuationNotice" w:id="1">
    <w:p w14:paraId="7B3934C1" w14:textId="77777777" w:rsidR="00DE16D7" w:rsidRDefault="00DE16D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A1"/>
    <w:rsid w:val="000319B8"/>
    <w:rsid w:val="000E1561"/>
    <w:rsid w:val="0010090C"/>
    <w:rsid w:val="00156BE4"/>
    <w:rsid w:val="001E3AAD"/>
    <w:rsid w:val="001E755D"/>
    <w:rsid w:val="00283F5C"/>
    <w:rsid w:val="00286146"/>
    <w:rsid w:val="00320A2E"/>
    <w:rsid w:val="003465F9"/>
    <w:rsid w:val="00364453"/>
    <w:rsid w:val="003C0805"/>
    <w:rsid w:val="003D0B8F"/>
    <w:rsid w:val="00404D14"/>
    <w:rsid w:val="004377B2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D45A06"/>
    <w:rsid w:val="00D67CDD"/>
    <w:rsid w:val="00DE16D7"/>
    <w:rsid w:val="00E00CB3"/>
    <w:rsid w:val="00E405EE"/>
    <w:rsid w:val="00EA769C"/>
    <w:rsid w:val="00ED577D"/>
    <w:rsid w:val="00ED6F3D"/>
    <w:rsid w:val="00F203A1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321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bredelmoderador">
    <w:name w:val="Nombre del moder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Fechaalaizquierda">
    <w:name w:val="Fecha a la izquier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6445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inespaciado">
    <w:name w:val="No Spacing"/>
    <w:uiPriority w:val="1"/>
    <w:semiHidden/>
    <w:rsid w:val="00557217"/>
  </w:style>
  <w:style w:type="character" w:styleId="nfasis">
    <w:name w:val="Emphasis"/>
    <w:basedOn w:val="Fuentedeprrafopredeter"/>
    <w:uiPriority w:val="20"/>
    <w:semiHidden/>
    <w:rsid w:val="00557217"/>
    <w:rPr>
      <w:i/>
      <w:iCs/>
    </w:rPr>
  </w:style>
  <w:style w:type="paragraph" w:styleId="Encabezado">
    <w:name w:val="header"/>
    <w:basedOn w:val="Normal"/>
    <w:link w:val="Encabezado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B21"/>
  </w:style>
  <w:style w:type="paragraph" w:styleId="Piedepgina">
    <w:name w:val="footer"/>
    <w:basedOn w:val="Normal"/>
    <w:link w:val="Piedepgina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89783886-DB18-4FA0-8306-11D3445C89B5%7d\%7bE914D607-3E17-4770-A84B-A3027C1E680B%7dTF404c3254-b7c3-4ca1-961f-bf6b008649c7ed30e2f8_win32-7a8c2973a4f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81E1366A8547E488C9240DE36B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DD4A-66E4-4E18-AD5F-4BE41B72262D}"/>
      </w:docPartPr>
      <w:docPartBody>
        <w:p w:rsidR="00000000" w:rsidRDefault="007F2682">
          <w:pPr>
            <w:pStyle w:val="1B81E1366A8547E488C9240DE36BBF6C"/>
          </w:pPr>
          <w:r w:rsidRPr="00895B2D">
            <w:rPr>
              <w:lang w:bidi="es-ES"/>
            </w:rPr>
            <w:t>Este certificado se otorga 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2"/>
    <w:rsid w:val="007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592B4A1892419A81364E2C18DC04A3">
    <w:name w:val="F8592B4A1892419A81364E2C18DC04A3"/>
  </w:style>
  <w:style w:type="paragraph" w:customStyle="1" w:styleId="1B81E1366A8547E488C9240DE36BBF6C">
    <w:name w:val="1B81E1366A8547E488C9240DE36BBF6C"/>
  </w:style>
  <w:style w:type="paragraph" w:customStyle="1" w:styleId="E3A1662E7D0441C38EDC28C43023662A">
    <w:name w:val="E3A1662E7D0441C38EDC28C43023662A"/>
  </w:style>
  <w:style w:type="paragraph" w:customStyle="1" w:styleId="CBFF815D9C6E4BB38C74D56E706C015F">
    <w:name w:val="CBFF815D9C6E4BB38C74D56E706C015F"/>
  </w:style>
  <w:style w:type="paragraph" w:customStyle="1" w:styleId="35B068BAFF0B4813A573C3B1CF7B21A1">
    <w:name w:val="35B068BAFF0B4813A573C3B1CF7B21A1"/>
  </w:style>
  <w:style w:type="paragraph" w:customStyle="1" w:styleId="415437F169804938B27D4A847B89B5D4">
    <w:name w:val="415437F169804938B27D4A847B89B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{E914D607-3E17-4770-A84B-A3027C1E680B}TF404c3254-b7c3-4ca1-961f-bf6b008649c7ed30e2f8_win32-7a8c2973a4f0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2025-09-17T16:29:00Z</dcterms:created>
  <dcterms:modified xsi:type="dcterms:W3CDTF">2025-09-17T16:29:00Z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